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2007622814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59BA5870" w14:textId="77777777" w:rsidR="00103DB4" w:rsidRDefault="00103DB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B62E4B" wp14:editId="0F1ADA2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3-2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0707069" w14:textId="152ACD52" w:rsidR="00103DB4" w:rsidRDefault="00307D5C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28</w:t>
                                      </w:r>
                                      <w:r w:rsidR="007316B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/0</w:t>
                                      </w:r>
                                      <w:r w:rsidR="00D8289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3</w:t>
                                      </w:r>
                                      <w:r w:rsidR="007316B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62E4B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2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0707069" w14:textId="152ACD52" w:rsidR="00103DB4" w:rsidRDefault="00307D5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28</w:t>
                                </w:r>
                                <w:r w:rsidR="007316B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/0</w:t>
                                </w:r>
                                <w:r w:rsidR="00D8289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3</w:t>
                                </w:r>
                                <w:r w:rsidR="007316B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2EC02A" wp14:editId="608ECA1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B1C20B" w14:textId="77777777" w:rsidR="00103DB4" w:rsidRDefault="003228DF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3DB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Adam Sifate</w:t>
                                    </w:r>
                                  </w:sdtContent>
                                </w:sdt>
                              </w:p>
                              <w:p w14:paraId="5F6DE8E6" w14:textId="77777777" w:rsidR="00103DB4" w:rsidRDefault="003228D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C4C62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2EC02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5B1C20B" w14:textId="77777777" w:rsidR="00103DB4" w:rsidRDefault="003228DF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03DB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Adam Sifate</w:t>
                              </w:r>
                            </w:sdtContent>
                          </w:sdt>
                        </w:p>
                        <w:p w14:paraId="5F6DE8E6" w14:textId="77777777" w:rsidR="00103DB4" w:rsidRDefault="003228DF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C4C62">
                                <w:rPr>
                                  <w:caps/>
                                  <w:color w:val="595959" w:themeColor="text1" w:themeTint="A6"/>
                                </w:rPr>
                                <w:t>CPNV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ECF04F" wp14:editId="7CCBF9D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21389C" w14:textId="0F31C1BC" w:rsidR="00103DB4" w:rsidRDefault="003228D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16BA" w:rsidRPr="003948B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Dossier de projet</w:t>
                                    </w:r>
                                  </w:sdtContent>
                                </w:sdt>
                              </w:p>
                              <w:p w14:paraId="28857EF5" w14:textId="7ADD8D19" w:rsidR="00103DB4" w:rsidRDefault="003228D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16BA" w:rsidRPr="0083088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Puissance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ECF04F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F21389C" w14:textId="0F31C1BC" w:rsidR="00103DB4" w:rsidRDefault="003228D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316BA" w:rsidRPr="003948B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Dossier de projet</w:t>
                              </w:r>
                            </w:sdtContent>
                          </w:sdt>
                        </w:p>
                        <w:p w14:paraId="28857EF5" w14:textId="7ADD8D19" w:rsidR="00103DB4" w:rsidRDefault="003228D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316BA" w:rsidRPr="0083088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Puissance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CDFA829" w14:textId="77777777" w:rsidR="00103DB4" w:rsidRPr="00CC4C62" w:rsidRDefault="00103DB4" w:rsidP="00103DB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eastAsiaTheme="minorHAnsi"/>
          <w:lang w:val="fr-FR"/>
        </w:rPr>
        <w:id w:val="-148592950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B43272E" w14:textId="77777777" w:rsidR="00103DB4" w:rsidRPr="00F9018E" w:rsidRDefault="00103DB4" w:rsidP="00F9018E">
          <w:pPr>
            <w:rPr>
              <w:rStyle w:val="Lienhypertexte"/>
              <w:rFonts w:cs="Times New Roman"/>
              <w:caps/>
              <w:noProof/>
              <w:color w:val="auto"/>
              <w:u w:val="none"/>
              <w:lang w:val="fr-FR" w:eastAsia="fr-CH"/>
            </w:rPr>
          </w:pPr>
          <w:r w:rsidRPr="00F9018E">
            <w:rPr>
              <w:rStyle w:val="Lienhypertexte"/>
              <w:rFonts w:cs="Times New Roman"/>
              <w:caps/>
              <w:noProof/>
              <w:color w:val="auto"/>
              <w:u w:val="none"/>
              <w:lang w:eastAsia="fr-CH"/>
            </w:rPr>
            <w:t>Table des matières</w:t>
          </w:r>
        </w:p>
        <w:p w14:paraId="4C67B871" w14:textId="25155A91" w:rsidR="007316BA" w:rsidRDefault="00103DB4" w:rsidP="00103DB4">
          <w:pPr>
            <w:rPr>
              <w:b/>
              <w:bCs/>
              <w:lang w:val="fr-FR"/>
            </w:rPr>
          </w:pPr>
          <w:fldSimple w:instr=" TOC \o &quot;1-3&quot; \h \z \u ">
            <w:r w:rsidR="003228DF">
              <w:rPr>
                <w:rFonts w:cs="Times New Roman"/>
                <w:b/>
                <w:bCs/>
                <w:noProof/>
                <w:lang w:val="fr-FR" w:eastAsia="fr-CH"/>
              </w:rPr>
              <w:t>Aucune entrée de table des matières n'a été trouvée.</w:t>
            </w:r>
          </w:fldSimple>
        </w:p>
        <w:p w14:paraId="6E83F97F" w14:textId="77777777" w:rsidR="007316BA" w:rsidRDefault="007316BA" w:rsidP="007316BA">
          <w:pPr>
            <w:rPr>
              <w:lang w:val="fr-FR"/>
            </w:rPr>
          </w:pPr>
          <w:r>
            <w:rPr>
              <w:b/>
              <w:bCs/>
              <w:lang w:val="fr-FR"/>
            </w:rPr>
            <w:br w:type="page"/>
          </w:r>
        </w:p>
      </w:sdtContent>
    </w:sdt>
    <w:sectPr w:rsidR="007316BA" w:rsidSect="003228D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CD542" w14:textId="77777777" w:rsidR="00AA1367" w:rsidRDefault="00AA1367" w:rsidP="00103DB4">
      <w:pPr>
        <w:spacing w:after="0" w:line="240" w:lineRule="auto"/>
      </w:pPr>
      <w:r>
        <w:separator/>
      </w:r>
    </w:p>
  </w:endnote>
  <w:endnote w:type="continuationSeparator" w:id="0">
    <w:p w14:paraId="41DAC754" w14:textId="77777777" w:rsidR="00AA1367" w:rsidRDefault="00AA1367" w:rsidP="0010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7C9D9" w14:textId="77777777" w:rsidR="00AA1367" w:rsidRDefault="00AA1367" w:rsidP="00103DB4">
      <w:pPr>
        <w:spacing w:after="0" w:line="240" w:lineRule="auto"/>
      </w:pPr>
      <w:r>
        <w:separator/>
      </w:r>
    </w:p>
  </w:footnote>
  <w:footnote w:type="continuationSeparator" w:id="0">
    <w:p w14:paraId="7082B35D" w14:textId="77777777" w:rsidR="00AA1367" w:rsidRDefault="00AA1367" w:rsidP="00103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22ED68"/>
    <w:multiLevelType w:val="hybridMultilevel"/>
    <w:tmpl w:val="D6084218"/>
    <w:lvl w:ilvl="0" w:tplc="FFFFFFFF">
      <w:start w:val="1"/>
      <w:numFmt w:val="bullet"/>
      <w:lvlText w:val="•"/>
      <w:lvlJc w:val="left"/>
    </w:lvl>
    <w:lvl w:ilvl="1" w:tplc="30801590">
      <w:start w:val="1"/>
      <w:numFmt w:val="bullet"/>
      <w:lvlText w:val="•"/>
      <w:lvlJc w:val="left"/>
    </w:lvl>
    <w:lvl w:ilvl="2" w:tplc="3CF8161F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D0551C2"/>
    <w:multiLevelType w:val="hybridMultilevel"/>
    <w:tmpl w:val="40ABE8B3"/>
    <w:lvl w:ilvl="0" w:tplc="FFFFFFFF">
      <w:start w:val="1"/>
      <w:numFmt w:val="bullet"/>
      <w:lvlText w:val="•"/>
      <w:lvlJc w:val="left"/>
    </w:lvl>
    <w:lvl w:ilvl="1" w:tplc="A8652A92">
      <w:start w:val="1"/>
      <w:numFmt w:val="bullet"/>
      <w:lvlText w:val="•"/>
      <w:lvlJc w:val="left"/>
    </w:lvl>
    <w:lvl w:ilvl="2" w:tplc="C934B81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B61E3D8"/>
    <w:multiLevelType w:val="hybridMultilevel"/>
    <w:tmpl w:val="49B9787E"/>
    <w:lvl w:ilvl="0" w:tplc="FFFFFFFF">
      <w:start w:val="1"/>
      <w:numFmt w:val="bullet"/>
      <w:lvlText w:val="•"/>
      <w:lvlJc w:val="left"/>
    </w:lvl>
    <w:lvl w:ilvl="1" w:tplc="9193BECE">
      <w:start w:val="1"/>
      <w:numFmt w:val="bullet"/>
      <w:lvlText w:val="•"/>
      <w:lvlJc w:val="left"/>
    </w:lvl>
    <w:lvl w:ilvl="2" w:tplc="29D70E0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8502295"/>
    <w:multiLevelType w:val="hybridMultilevel"/>
    <w:tmpl w:val="F1BA186A"/>
    <w:lvl w:ilvl="0" w:tplc="93A8361A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0107B"/>
    <w:multiLevelType w:val="hybridMultilevel"/>
    <w:tmpl w:val="E7729B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220A7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215CB0"/>
    <w:multiLevelType w:val="hybridMultilevel"/>
    <w:tmpl w:val="1F88F7AE"/>
    <w:lvl w:ilvl="0" w:tplc="D3C4AF8C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61AFB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6215B5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698E03"/>
    <w:multiLevelType w:val="hybridMultilevel"/>
    <w:tmpl w:val="104E11A0"/>
    <w:lvl w:ilvl="0" w:tplc="FFFFFFFF">
      <w:start w:val="1"/>
      <w:numFmt w:val="bullet"/>
      <w:lvlText w:val="•"/>
      <w:lvlJc w:val="left"/>
    </w:lvl>
    <w:lvl w:ilvl="1" w:tplc="56E93C7B">
      <w:start w:val="1"/>
      <w:numFmt w:val="bullet"/>
      <w:lvlText w:val="•"/>
      <w:lvlJc w:val="left"/>
    </w:lvl>
    <w:lvl w:ilvl="2" w:tplc="2EA1233B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BE8574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F932B2"/>
    <w:multiLevelType w:val="hybridMultilevel"/>
    <w:tmpl w:val="0CFA35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7"/>
  </w:num>
  <w:num w:numId="5">
    <w:abstractNumId w:val="11"/>
  </w:num>
  <w:num w:numId="6">
    <w:abstractNumId w:val="7"/>
  </w:num>
  <w:num w:numId="7">
    <w:abstractNumId w:val="7"/>
  </w:num>
  <w:num w:numId="8">
    <w:abstractNumId w:val="7"/>
  </w:num>
  <w:num w:numId="9">
    <w:abstractNumId w:val="12"/>
  </w:num>
  <w:num w:numId="10">
    <w:abstractNumId w:val="4"/>
  </w:num>
  <w:num w:numId="11">
    <w:abstractNumId w:val="9"/>
  </w:num>
  <w:num w:numId="12">
    <w:abstractNumId w:val="1"/>
  </w:num>
  <w:num w:numId="13">
    <w:abstractNumId w:val="2"/>
  </w:num>
  <w:num w:numId="14">
    <w:abstractNumId w:val="0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BA"/>
    <w:rsid w:val="00000E98"/>
    <w:rsid w:val="000033C8"/>
    <w:rsid w:val="000131E0"/>
    <w:rsid w:val="00015028"/>
    <w:rsid w:val="00020C9C"/>
    <w:rsid w:val="00022D76"/>
    <w:rsid w:val="00023E6E"/>
    <w:rsid w:val="000268F5"/>
    <w:rsid w:val="00026A68"/>
    <w:rsid w:val="00040FD1"/>
    <w:rsid w:val="00041E39"/>
    <w:rsid w:val="000426D4"/>
    <w:rsid w:val="00046939"/>
    <w:rsid w:val="000527C8"/>
    <w:rsid w:val="00055EF1"/>
    <w:rsid w:val="00065CCE"/>
    <w:rsid w:val="00067CC0"/>
    <w:rsid w:val="0008197B"/>
    <w:rsid w:val="00085CA7"/>
    <w:rsid w:val="00086BE7"/>
    <w:rsid w:val="00090E6D"/>
    <w:rsid w:val="00093CDE"/>
    <w:rsid w:val="00095D09"/>
    <w:rsid w:val="000A03E8"/>
    <w:rsid w:val="000B059F"/>
    <w:rsid w:val="000B0F9F"/>
    <w:rsid w:val="000B1F20"/>
    <w:rsid w:val="000B76B5"/>
    <w:rsid w:val="000B7A38"/>
    <w:rsid w:val="000C379A"/>
    <w:rsid w:val="000C69CE"/>
    <w:rsid w:val="000E2464"/>
    <w:rsid w:val="000E2689"/>
    <w:rsid w:val="000F2ACC"/>
    <w:rsid w:val="000F5737"/>
    <w:rsid w:val="00102A65"/>
    <w:rsid w:val="00103BCE"/>
    <w:rsid w:val="00103DB4"/>
    <w:rsid w:val="00106154"/>
    <w:rsid w:val="0010636F"/>
    <w:rsid w:val="00106A87"/>
    <w:rsid w:val="0010730B"/>
    <w:rsid w:val="00110F6B"/>
    <w:rsid w:val="00126AFA"/>
    <w:rsid w:val="001328D2"/>
    <w:rsid w:val="00135B2F"/>
    <w:rsid w:val="001427BE"/>
    <w:rsid w:val="00143274"/>
    <w:rsid w:val="00150D25"/>
    <w:rsid w:val="00155C02"/>
    <w:rsid w:val="00156924"/>
    <w:rsid w:val="0015752F"/>
    <w:rsid w:val="00185B2C"/>
    <w:rsid w:val="0018790B"/>
    <w:rsid w:val="00196DFB"/>
    <w:rsid w:val="001A0A47"/>
    <w:rsid w:val="001B10B0"/>
    <w:rsid w:val="001C6B6D"/>
    <w:rsid w:val="001C78A1"/>
    <w:rsid w:val="001D0B5A"/>
    <w:rsid w:val="001D0F8F"/>
    <w:rsid w:val="001D6716"/>
    <w:rsid w:val="001E0B7B"/>
    <w:rsid w:val="001E555A"/>
    <w:rsid w:val="001F25DC"/>
    <w:rsid w:val="001F7872"/>
    <w:rsid w:val="00213FDA"/>
    <w:rsid w:val="002148EF"/>
    <w:rsid w:val="00221961"/>
    <w:rsid w:val="00227906"/>
    <w:rsid w:val="00234F53"/>
    <w:rsid w:val="00235BC0"/>
    <w:rsid w:val="00242CE9"/>
    <w:rsid w:val="00243044"/>
    <w:rsid w:val="00244DF5"/>
    <w:rsid w:val="00250383"/>
    <w:rsid w:val="0028007D"/>
    <w:rsid w:val="00280655"/>
    <w:rsid w:val="00285634"/>
    <w:rsid w:val="0029386C"/>
    <w:rsid w:val="00293B4B"/>
    <w:rsid w:val="002A313C"/>
    <w:rsid w:val="002A3E3A"/>
    <w:rsid w:val="002B6430"/>
    <w:rsid w:val="002C7569"/>
    <w:rsid w:val="002D0004"/>
    <w:rsid w:val="002D6292"/>
    <w:rsid w:val="002D6D0F"/>
    <w:rsid w:val="002E5E71"/>
    <w:rsid w:val="002F3DD9"/>
    <w:rsid w:val="002F591C"/>
    <w:rsid w:val="002F6E2C"/>
    <w:rsid w:val="00300DB7"/>
    <w:rsid w:val="0030358A"/>
    <w:rsid w:val="00307D5C"/>
    <w:rsid w:val="003176B3"/>
    <w:rsid w:val="003228DF"/>
    <w:rsid w:val="00325C65"/>
    <w:rsid w:val="00326B0A"/>
    <w:rsid w:val="00333454"/>
    <w:rsid w:val="003334F7"/>
    <w:rsid w:val="00335320"/>
    <w:rsid w:val="00337778"/>
    <w:rsid w:val="0034385F"/>
    <w:rsid w:val="003456D5"/>
    <w:rsid w:val="003473A6"/>
    <w:rsid w:val="00352D8F"/>
    <w:rsid w:val="003544D4"/>
    <w:rsid w:val="00354DBD"/>
    <w:rsid w:val="00355E72"/>
    <w:rsid w:val="003606F1"/>
    <w:rsid w:val="00361ABA"/>
    <w:rsid w:val="00380D57"/>
    <w:rsid w:val="0039198C"/>
    <w:rsid w:val="003926B1"/>
    <w:rsid w:val="00392A19"/>
    <w:rsid w:val="00392D89"/>
    <w:rsid w:val="003A3C78"/>
    <w:rsid w:val="003B1753"/>
    <w:rsid w:val="003B6E03"/>
    <w:rsid w:val="003B77D0"/>
    <w:rsid w:val="003E52A5"/>
    <w:rsid w:val="003E65C1"/>
    <w:rsid w:val="004004EA"/>
    <w:rsid w:val="00402DD8"/>
    <w:rsid w:val="00404ADB"/>
    <w:rsid w:val="0040590E"/>
    <w:rsid w:val="00407853"/>
    <w:rsid w:val="00414ACF"/>
    <w:rsid w:val="00415732"/>
    <w:rsid w:val="00423AEB"/>
    <w:rsid w:val="00425879"/>
    <w:rsid w:val="0042765F"/>
    <w:rsid w:val="0043296F"/>
    <w:rsid w:val="004349C9"/>
    <w:rsid w:val="0043618D"/>
    <w:rsid w:val="00443720"/>
    <w:rsid w:val="00450C04"/>
    <w:rsid w:val="00460FDF"/>
    <w:rsid w:val="00461D69"/>
    <w:rsid w:val="00467E1E"/>
    <w:rsid w:val="0047439D"/>
    <w:rsid w:val="004827BC"/>
    <w:rsid w:val="00483FC8"/>
    <w:rsid w:val="00484B87"/>
    <w:rsid w:val="0048547F"/>
    <w:rsid w:val="00486609"/>
    <w:rsid w:val="004961B5"/>
    <w:rsid w:val="004A7BA5"/>
    <w:rsid w:val="004C3E7F"/>
    <w:rsid w:val="004C67CF"/>
    <w:rsid w:val="004D2C93"/>
    <w:rsid w:val="004D6A6F"/>
    <w:rsid w:val="004D6D6D"/>
    <w:rsid w:val="004E0B9E"/>
    <w:rsid w:val="004E3A97"/>
    <w:rsid w:val="004E4F8A"/>
    <w:rsid w:val="004E719C"/>
    <w:rsid w:val="004F25B6"/>
    <w:rsid w:val="004F3E01"/>
    <w:rsid w:val="00503CA9"/>
    <w:rsid w:val="00523C54"/>
    <w:rsid w:val="00535E23"/>
    <w:rsid w:val="00537DC5"/>
    <w:rsid w:val="00542563"/>
    <w:rsid w:val="005556A0"/>
    <w:rsid w:val="00560779"/>
    <w:rsid w:val="00563CD3"/>
    <w:rsid w:val="00567FBD"/>
    <w:rsid w:val="00573111"/>
    <w:rsid w:val="005748C7"/>
    <w:rsid w:val="00580B3E"/>
    <w:rsid w:val="00581C79"/>
    <w:rsid w:val="00582AA7"/>
    <w:rsid w:val="00593BDF"/>
    <w:rsid w:val="005C1835"/>
    <w:rsid w:val="005C3EF1"/>
    <w:rsid w:val="005D2E1A"/>
    <w:rsid w:val="005D5CDA"/>
    <w:rsid w:val="005E3E89"/>
    <w:rsid w:val="005E4D6E"/>
    <w:rsid w:val="005E701F"/>
    <w:rsid w:val="005F29D9"/>
    <w:rsid w:val="00600585"/>
    <w:rsid w:val="006055C9"/>
    <w:rsid w:val="00605BE5"/>
    <w:rsid w:val="00611241"/>
    <w:rsid w:val="00614931"/>
    <w:rsid w:val="006168A9"/>
    <w:rsid w:val="0063079A"/>
    <w:rsid w:val="00630EF3"/>
    <w:rsid w:val="00636E29"/>
    <w:rsid w:val="00641CA3"/>
    <w:rsid w:val="00652138"/>
    <w:rsid w:val="006566A5"/>
    <w:rsid w:val="00662956"/>
    <w:rsid w:val="0066540B"/>
    <w:rsid w:val="00672735"/>
    <w:rsid w:val="00680046"/>
    <w:rsid w:val="00683207"/>
    <w:rsid w:val="00683C2D"/>
    <w:rsid w:val="00684968"/>
    <w:rsid w:val="00686A26"/>
    <w:rsid w:val="006944A7"/>
    <w:rsid w:val="00696E0D"/>
    <w:rsid w:val="00697152"/>
    <w:rsid w:val="006A34D0"/>
    <w:rsid w:val="006A3737"/>
    <w:rsid w:val="006B0E52"/>
    <w:rsid w:val="006C0814"/>
    <w:rsid w:val="006C1DFB"/>
    <w:rsid w:val="006C686E"/>
    <w:rsid w:val="006D00C3"/>
    <w:rsid w:val="006D696F"/>
    <w:rsid w:val="006D6B56"/>
    <w:rsid w:val="006D780B"/>
    <w:rsid w:val="00701625"/>
    <w:rsid w:val="00704610"/>
    <w:rsid w:val="00714624"/>
    <w:rsid w:val="00727CD5"/>
    <w:rsid w:val="007316BA"/>
    <w:rsid w:val="00731A86"/>
    <w:rsid w:val="0073336C"/>
    <w:rsid w:val="00737096"/>
    <w:rsid w:val="00746C55"/>
    <w:rsid w:val="007471F4"/>
    <w:rsid w:val="00751C75"/>
    <w:rsid w:val="007526EF"/>
    <w:rsid w:val="007544A6"/>
    <w:rsid w:val="0075663A"/>
    <w:rsid w:val="00762589"/>
    <w:rsid w:val="00770C97"/>
    <w:rsid w:val="00771837"/>
    <w:rsid w:val="00771E29"/>
    <w:rsid w:val="0077704D"/>
    <w:rsid w:val="00777DB8"/>
    <w:rsid w:val="00777DC3"/>
    <w:rsid w:val="00782F33"/>
    <w:rsid w:val="007865BD"/>
    <w:rsid w:val="007A6CC0"/>
    <w:rsid w:val="007A7471"/>
    <w:rsid w:val="007D1864"/>
    <w:rsid w:val="007D7233"/>
    <w:rsid w:val="007E14DD"/>
    <w:rsid w:val="007E3589"/>
    <w:rsid w:val="007F0418"/>
    <w:rsid w:val="007F243F"/>
    <w:rsid w:val="007F24EB"/>
    <w:rsid w:val="007F5572"/>
    <w:rsid w:val="007F7221"/>
    <w:rsid w:val="007F7C78"/>
    <w:rsid w:val="008000F8"/>
    <w:rsid w:val="00804F97"/>
    <w:rsid w:val="0081217E"/>
    <w:rsid w:val="008168CB"/>
    <w:rsid w:val="008233A6"/>
    <w:rsid w:val="0083065B"/>
    <w:rsid w:val="00832ED5"/>
    <w:rsid w:val="00834051"/>
    <w:rsid w:val="00837D73"/>
    <w:rsid w:val="00844844"/>
    <w:rsid w:val="00845A77"/>
    <w:rsid w:val="00846F7D"/>
    <w:rsid w:val="008545AA"/>
    <w:rsid w:val="00854E6B"/>
    <w:rsid w:val="00871F49"/>
    <w:rsid w:val="008745E2"/>
    <w:rsid w:val="00876EAA"/>
    <w:rsid w:val="008833AF"/>
    <w:rsid w:val="00883902"/>
    <w:rsid w:val="00887DA2"/>
    <w:rsid w:val="0089021F"/>
    <w:rsid w:val="008A1F0B"/>
    <w:rsid w:val="008A28FA"/>
    <w:rsid w:val="008A6252"/>
    <w:rsid w:val="008B3750"/>
    <w:rsid w:val="008B45FA"/>
    <w:rsid w:val="008B58E9"/>
    <w:rsid w:val="008B5C95"/>
    <w:rsid w:val="008B5DDB"/>
    <w:rsid w:val="008C4D35"/>
    <w:rsid w:val="008C761C"/>
    <w:rsid w:val="008E1F31"/>
    <w:rsid w:val="008E375C"/>
    <w:rsid w:val="008E4E57"/>
    <w:rsid w:val="008E63D5"/>
    <w:rsid w:val="008E7711"/>
    <w:rsid w:val="008F1CEE"/>
    <w:rsid w:val="0090095D"/>
    <w:rsid w:val="00901C6C"/>
    <w:rsid w:val="00907DBD"/>
    <w:rsid w:val="0091013A"/>
    <w:rsid w:val="0091098C"/>
    <w:rsid w:val="00917B9B"/>
    <w:rsid w:val="00921BA8"/>
    <w:rsid w:val="00937036"/>
    <w:rsid w:val="00947FB2"/>
    <w:rsid w:val="00956F7B"/>
    <w:rsid w:val="00966930"/>
    <w:rsid w:val="009856ED"/>
    <w:rsid w:val="009A13AB"/>
    <w:rsid w:val="009A5E5F"/>
    <w:rsid w:val="009A68D0"/>
    <w:rsid w:val="009B1A6D"/>
    <w:rsid w:val="009B4DF0"/>
    <w:rsid w:val="009C0508"/>
    <w:rsid w:val="009C27E7"/>
    <w:rsid w:val="009C4942"/>
    <w:rsid w:val="009C517D"/>
    <w:rsid w:val="009D12ED"/>
    <w:rsid w:val="009D2F48"/>
    <w:rsid w:val="009D3BAF"/>
    <w:rsid w:val="009D5C7D"/>
    <w:rsid w:val="009E0181"/>
    <w:rsid w:val="009E760F"/>
    <w:rsid w:val="009F0A76"/>
    <w:rsid w:val="009F3AA1"/>
    <w:rsid w:val="009F7DB5"/>
    <w:rsid w:val="00A029E4"/>
    <w:rsid w:val="00A03CEA"/>
    <w:rsid w:val="00A114C5"/>
    <w:rsid w:val="00A17A3B"/>
    <w:rsid w:val="00A22D29"/>
    <w:rsid w:val="00A238D1"/>
    <w:rsid w:val="00A3734B"/>
    <w:rsid w:val="00A46620"/>
    <w:rsid w:val="00A626BB"/>
    <w:rsid w:val="00A62C34"/>
    <w:rsid w:val="00A67BA5"/>
    <w:rsid w:val="00A72155"/>
    <w:rsid w:val="00A736C6"/>
    <w:rsid w:val="00A81B8D"/>
    <w:rsid w:val="00A81E74"/>
    <w:rsid w:val="00A9427A"/>
    <w:rsid w:val="00AA1367"/>
    <w:rsid w:val="00AB6FDA"/>
    <w:rsid w:val="00AC4377"/>
    <w:rsid w:val="00AC6166"/>
    <w:rsid w:val="00AC62F0"/>
    <w:rsid w:val="00AC70CF"/>
    <w:rsid w:val="00AC74BB"/>
    <w:rsid w:val="00AC7FAD"/>
    <w:rsid w:val="00AF052F"/>
    <w:rsid w:val="00AF1127"/>
    <w:rsid w:val="00AF27A4"/>
    <w:rsid w:val="00B03183"/>
    <w:rsid w:val="00B07EC4"/>
    <w:rsid w:val="00B50CC6"/>
    <w:rsid w:val="00B51DC5"/>
    <w:rsid w:val="00B52D4B"/>
    <w:rsid w:val="00B81683"/>
    <w:rsid w:val="00B82463"/>
    <w:rsid w:val="00B86652"/>
    <w:rsid w:val="00B94F0D"/>
    <w:rsid w:val="00BA1931"/>
    <w:rsid w:val="00BA64ED"/>
    <w:rsid w:val="00BA777C"/>
    <w:rsid w:val="00BB3203"/>
    <w:rsid w:val="00BC31CD"/>
    <w:rsid w:val="00BC33AF"/>
    <w:rsid w:val="00BC4F09"/>
    <w:rsid w:val="00BD7285"/>
    <w:rsid w:val="00BE4CAD"/>
    <w:rsid w:val="00BF0725"/>
    <w:rsid w:val="00BF3EEA"/>
    <w:rsid w:val="00BF6476"/>
    <w:rsid w:val="00C017D7"/>
    <w:rsid w:val="00C07FA2"/>
    <w:rsid w:val="00C20378"/>
    <w:rsid w:val="00C20E56"/>
    <w:rsid w:val="00C22CA9"/>
    <w:rsid w:val="00C2766E"/>
    <w:rsid w:val="00C31751"/>
    <w:rsid w:val="00C32A28"/>
    <w:rsid w:val="00C36A4A"/>
    <w:rsid w:val="00C4091C"/>
    <w:rsid w:val="00C4187E"/>
    <w:rsid w:val="00C4385B"/>
    <w:rsid w:val="00C5019D"/>
    <w:rsid w:val="00C50C3A"/>
    <w:rsid w:val="00C532EE"/>
    <w:rsid w:val="00C54462"/>
    <w:rsid w:val="00C550A5"/>
    <w:rsid w:val="00C554B4"/>
    <w:rsid w:val="00C62BE0"/>
    <w:rsid w:val="00C63D54"/>
    <w:rsid w:val="00C65F71"/>
    <w:rsid w:val="00C67A85"/>
    <w:rsid w:val="00C738B0"/>
    <w:rsid w:val="00C80314"/>
    <w:rsid w:val="00C813F7"/>
    <w:rsid w:val="00C90787"/>
    <w:rsid w:val="00CA16AC"/>
    <w:rsid w:val="00CC4C62"/>
    <w:rsid w:val="00CE32BB"/>
    <w:rsid w:val="00CE53FB"/>
    <w:rsid w:val="00CE71E2"/>
    <w:rsid w:val="00CF2EF8"/>
    <w:rsid w:val="00CF5709"/>
    <w:rsid w:val="00D00811"/>
    <w:rsid w:val="00D01E14"/>
    <w:rsid w:val="00D02F32"/>
    <w:rsid w:val="00D132CC"/>
    <w:rsid w:val="00D22218"/>
    <w:rsid w:val="00D24EDD"/>
    <w:rsid w:val="00D2535D"/>
    <w:rsid w:val="00D257D9"/>
    <w:rsid w:val="00D37D58"/>
    <w:rsid w:val="00D422AE"/>
    <w:rsid w:val="00D62DA1"/>
    <w:rsid w:val="00D65AC3"/>
    <w:rsid w:val="00D75BA1"/>
    <w:rsid w:val="00D772DE"/>
    <w:rsid w:val="00D80A31"/>
    <w:rsid w:val="00D82894"/>
    <w:rsid w:val="00D90B55"/>
    <w:rsid w:val="00D94ABC"/>
    <w:rsid w:val="00D95415"/>
    <w:rsid w:val="00D9581B"/>
    <w:rsid w:val="00DA106B"/>
    <w:rsid w:val="00DA207D"/>
    <w:rsid w:val="00DA3602"/>
    <w:rsid w:val="00DB0F8D"/>
    <w:rsid w:val="00DB4C37"/>
    <w:rsid w:val="00DD40EF"/>
    <w:rsid w:val="00DE6541"/>
    <w:rsid w:val="00DE6C59"/>
    <w:rsid w:val="00DF6A2C"/>
    <w:rsid w:val="00E03F13"/>
    <w:rsid w:val="00E16EC9"/>
    <w:rsid w:val="00E21C93"/>
    <w:rsid w:val="00E23398"/>
    <w:rsid w:val="00E23A41"/>
    <w:rsid w:val="00E37945"/>
    <w:rsid w:val="00E42BF8"/>
    <w:rsid w:val="00E42BF9"/>
    <w:rsid w:val="00E45980"/>
    <w:rsid w:val="00E50141"/>
    <w:rsid w:val="00E52BD6"/>
    <w:rsid w:val="00E55311"/>
    <w:rsid w:val="00E56858"/>
    <w:rsid w:val="00E5713F"/>
    <w:rsid w:val="00E651EE"/>
    <w:rsid w:val="00E66E54"/>
    <w:rsid w:val="00E76787"/>
    <w:rsid w:val="00E82FE1"/>
    <w:rsid w:val="00E84D60"/>
    <w:rsid w:val="00E8510E"/>
    <w:rsid w:val="00E85479"/>
    <w:rsid w:val="00EA05A9"/>
    <w:rsid w:val="00EA1F20"/>
    <w:rsid w:val="00EC0C82"/>
    <w:rsid w:val="00ED0AD7"/>
    <w:rsid w:val="00ED535A"/>
    <w:rsid w:val="00ED7D60"/>
    <w:rsid w:val="00EE3D43"/>
    <w:rsid w:val="00EE65F7"/>
    <w:rsid w:val="00EE6DD3"/>
    <w:rsid w:val="00EF2572"/>
    <w:rsid w:val="00EF2E20"/>
    <w:rsid w:val="00EF4D4F"/>
    <w:rsid w:val="00EF5791"/>
    <w:rsid w:val="00F10375"/>
    <w:rsid w:val="00F11BAF"/>
    <w:rsid w:val="00F136C3"/>
    <w:rsid w:val="00F14D78"/>
    <w:rsid w:val="00F163A2"/>
    <w:rsid w:val="00F16D17"/>
    <w:rsid w:val="00F2752A"/>
    <w:rsid w:val="00F33CB5"/>
    <w:rsid w:val="00F37F17"/>
    <w:rsid w:val="00F41471"/>
    <w:rsid w:val="00F41B42"/>
    <w:rsid w:val="00F44477"/>
    <w:rsid w:val="00F45B43"/>
    <w:rsid w:val="00F50BE0"/>
    <w:rsid w:val="00F52E52"/>
    <w:rsid w:val="00F57834"/>
    <w:rsid w:val="00F8413F"/>
    <w:rsid w:val="00F87AA6"/>
    <w:rsid w:val="00F9018E"/>
    <w:rsid w:val="00FA401B"/>
    <w:rsid w:val="00FB2275"/>
    <w:rsid w:val="00FB36C7"/>
    <w:rsid w:val="00FB6DA2"/>
    <w:rsid w:val="00FC4FF0"/>
    <w:rsid w:val="00FC7E14"/>
    <w:rsid w:val="00FE0B21"/>
    <w:rsid w:val="00FF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B380D58"/>
  <w15:chartTrackingRefBased/>
  <w15:docId w15:val="{C209A923-8CB1-4693-9748-C284E39C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779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72735"/>
    <w:pPr>
      <w:numPr>
        <w:numId w:val="4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72735"/>
    <w:pPr>
      <w:numPr>
        <w:ilvl w:val="1"/>
        <w:numId w:val="4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0779"/>
    <w:pPr>
      <w:numPr>
        <w:ilvl w:val="2"/>
        <w:numId w:val="4"/>
      </w:num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0779"/>
    <w:pPr>
      <w:numPr>
        <w:ilvl w:val="3"/>
        <w:numId w:val="4"/>
      </w:num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0779"/>
    <w:pPr>
      <w:numPr>
        <w:ilvl w:val="4"/>
        <w:numId w:val="4"/>
      </w:num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0779"/>
    <w:pPr>
      <w:numPr>
        <w:ilvl w:val="5"/>
        <w:numId w:val="4"/>
      </w:num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0779"/>
    <w:pPr>
      <w:numPr>
        <w:ilvl w:val="6"/>
        <w:numId w:val="4"/>
      </w:num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0779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0779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077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Paragraphedeliste">
    <w:name w:val="List Paragraph"/>
    <w:basedOn w:val="Normal"/>
    <w:uiPriority w:val="34"/>
    <w:qFormat/>
    <w:rsid w:val="00103DB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60779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560779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560779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60779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60779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60779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6077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60779"/>
    <w:rPr>
      <w:i/>
      <w:iCs/>
      <w:caps/>
      <w:spacing w:val="10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0779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103DB4"/>
    <w:pPr>
      <w:spacing w:after="100"/>
      <w:ind w:left="220"/>
    </w:pPr>
    <w:rPr>
      <w:rFonts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3DB4"/>
    <w:pPr>
      <w:spacing w:after="100"/>
    </w:pPr>
    <w:rPr>
      <w:rFonts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103DB4"/>
    <w:pPr>
      <w:spacing w:after="100"/>
      <w:ind w:left="440"/>
    </w:pPr>
    <w:rPr>
      <w:rFonts w:cs="Times New Roman"/>
      <w:lang w:eastAsia="fr-CH"/>
    </w:rPr>
  </w:style>
  <w:style w:type="character" w:styleId="Lienhypertexte">
    <w:name w:val="Hyperlink"/>
    <w:basedOn w:val="Policepardfaut"/>
    <w:uiPriority w:val="99"/>
    <w:unhideWhenUsed/>
    <w:rsid w:val="00103DB4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56077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03DB4"/>
  </w:style>
  <w:style w:type="paragraph" w:styleId="En-tte">
    <w:name w:val="header"/>
    <w:basedOn w:val="Normal"/>
    <w:link w:val="En-tteCar"/>
    <w:uiPriority w:val="99"/>
    <w:unhideWhenUsed/>
    <w:rsid w:val="00103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3DB4"/>
  </w:style>
  <w:style w:type="paragraph" w:styleId="Pieddepage">
    <w:name w:val="footer"/>
    <w:basedOn w:val="Normal"/>
    <w:link w:val="PieddepageCar"/>
    <w:uiPriority w:val="99"/>
    <w:unhideWhenUsed/>
    <w:rsid w:val="00103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3DB4"/>
  </w:style>
  <w:style w:type="character" w:styleId="Textedelespacerserv">
    <w:name w:val="Placeholder Text"/>
    <w:basedOn w:val="Policepardfaut"/>
    <w:uiPriority w:val="99"/>
    <w:semiHidden/>
    <w:rsid w:val="00103DB4"/>
    <w:rPr>
      <w:color w:val="808080"/>
    </w:rPr>
  </w:style>
  <w:style w:type="table" w:styleId="Grilledutableau">
    <w:name w:val="Table Grid"/>
    <w:basedOn w:val="TableauNormal"/>
    <w:uiPriority w:val="39"/>
    <w:rsid w:val="0063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135B2F"/>
    <w:rPr>
      <w:color w:val="605E5C"/>
      <w:shd w:val="clear" w:color="auto" w:fill="E1DFDD"/>
    </w:rPr>
  </w:style>
  <w:style w:type="character" w:styleId="lev">
    <w:name w:val="Strong"/>
    <w:uiPriority w:val="22"/>
    <w:qFormat/>
    <w:rsid w:val="00560779"/>
    <w:rPr>
      <w:b/>
      <w:bCs/>
    </w:rPr>
  </w:style>
  <w:style w:type="paragraph" w:customStyle="1" w:styleId="Default">
    <w:name w:val="Default"/>
    <w:rsid w:val="008745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ibliographie">
    <w:name w:val="Bibliography"/>
    <w:basedOn w:val="Normal"/>
    <w:next w:val="Normal"/>
    <w:uiPriority w:val="37"/>
    <w:unhideWhenUsed/>
    <w:rsid w:val="00770C97"/>
  </w:style>
  <w:style w:type="paragraph" w:styleId="Lgende">
    <w:name w:val="caption"/>
    <w:basedOn w:val="Normal"/>
    <w:next w:val="Normal"/>
    <w:uiPriority w:val="35"/>
    <w:semiHidden/>
    <w:unhideWhenUsed/>
    <w:qFormat/>
    <w:rsid w:val="00560779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6077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6077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077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560779"/>
    <w:rPr>
      <w:caps/>
      <w:color w:val="595959" w:themeColor="text1" w:themeTint="A6"/>
      <w:spacing w:val="10"/>
      <w:sz w:val="21"/>
      <w:szCs w:val="21"/>
    </w:rPr>
  </w:style>
  <w:style w:type="character" w:styleId="Accentuation">
    <w:name w:val="Emphasis"/>
    <w:uiPriority w:val="20"/>
    <w:qFormat/>
    <w:rsid w:val="00560779"/>
    <w:rPr>
      <w:caps/>
      <w:color w:val="1F3763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56077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6077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077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0779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560779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560779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560779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560779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560779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31fdh\OneDrive%20-%20Education%20Vaud\Documents\Mod&#232;les%20Office%20personnalis&#233;s\tes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tes</b:Tag>
    <b:SourceType>InternetSite</b:SourceType>
    <b:Guid>{E1C7DE66-488A-4EC9-A3DB-4A5DEB27898E}</b:Guid>
    <b:Title>test</b:Title>
    <b:Author>
      <b:Author>
        <b:NameList>
          <b:Person>
            <b:Last>test</b:Last>
          </b:Person>
        </b:NameList>
      </b:Author>
    </b:Author>
    <b:InternetSiteTitle>test</b:InternetSite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7B0396-12AE-47A1-9102-8697E1720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test.dotm</Template>
  <TotalTime>813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projet</vt:lpstr>
    </vt:vector>
  </TitlesOfParts>
  <Company>CPNV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projet</dc:title>
  <dc:subject>Puissance 4</dc:subject>
  <dc:creator>Adam Sifate</dc:creator>
  <cp:keywords/>
  <dc:description/>
  <cp:lastModifiedBy>Adam Sifate</cp:lastModifiedBy>
  <cp:revision>475</cp:revision>
  <cp:lastPrinted>2024-03-28T14:48:00Z</cp:lastPrinted>
  <dcterms:created xsi:type="dcterms:W3CDTF">2024-02-26T15:36:00Z</dcterms:created>
  <dcterms:modified xsi:type="dcterms:W3CDTF">2024-04-30T05:58:00Z</dcterms:modified>
</cp:coreProperties>
</file>